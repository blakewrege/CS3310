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CS 1120 – Computer Science II (with Java)</w:t>
      </w:r>
    </w:p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Instructor:</w:t>
      </w:r>
      <w:r w:rsidRPr="00C3104E">
        <w:rPr>
          <w:rFonts w:ascii="Times New Roman" w:hAnsi="Times New Roman" w:cs="Times New Roman"/>
        </w:rPr>
        <w:t xml:space="preserve"> </w:t>
      </w:r>
      <w:r w:rsidRPr="00C3104E">
        <w:rPr>
          <w:rFonts w:ascii="Times New Roman" w:hAnsi="Times New Roman" w:cs="Times New Roman"/>
          <w:kern w:val="0"/>
          <w:lang w:eastAsia="en-US"/>
        </w:rPr>
        <w:t>Ajay Gupta</w:t>
      </w:r>
    </w:p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smartTag w:uri="urn:schemas-microsoft-com:office:smarttags" w:element="place">
        <w:smartTag w:uri="urn:schemas-microsoft-com:office:smarttags" w:element="PlaceName">
          <w:r w:rsidRPr="00C3104E">
            <w:rPr>
              <w:rFonts w:ascii="Times New Roman" w:hAnsi="Times New Roman" w:cs="Times New Roman"/>
              <w:kern w:val="0"/>
              <w:lang w:eastAsia="en-US"/>
            </w:rPr>
            <w:t>Western</w:t>
          </w:r>
        </w:smartTag>
        <w:r w:rsidRPr="00C3104E">
          <w:rPr>
            <w:rFonts w:ascii="Times New Roman" w:hAnsi="Times New Roman" w:cs="Times New Roman"/>
            <w:kern w:val="0"/>
            <w:lang w:eastAsia="en-US"/>
          </w:rPr>
          <w:t xml:space="preserve"> </w:t>
        </w:r>
        <w:smartTag w:uri="urn:schemas-microsoft-com:office:smarttags" w:element="PlaceType">
          <w:smartTag w:uri="urn:schemas-microsoft-com:office:smarttags" w:element="PlaceName">
            <w:r w:rsidRPr="00C3104E">
              <w:rPr>
                <w:rFonts w:ascii="Times New Roman" w:hAnsi="Times New Roman" w:cs="Times New Roman"/>
                <w:kern w:val="0"/>
                <w:lang w:eastAsia="en-US"/>
              </w:rPr>
              <w:t>Michigan</w:t>
            </w:r>
          </w:smartTag>
        </w:smartTag>
        <w:r w:rsidRPr="00C3104E">
          <w:rPr>
            <w:rFonts w:ascii="Times New Roman" w:hAnsi="Times New Roman" w:cs="Times New Roman"/>
            <w:kern w:val="0"/>
            <w:lang w:eastAsia="en-US"/>
          </w:rPr>
          <w:t xml:space="preserve"> </w:t>
        </w:r>
        <w:smartTag w:uri="urn:schemas-microsoft-com:office:smarttags" w:element="place">
          <w:r w:rsidRPr="00C3104E">
            <w:rPr>
              <w:rFonts w:ascii="Times New Roman" w:hAnsi="Times New Roman" w:cs="Times New Roman"/>
              <w:kern w:val="0"/>
              <w:lang w:eastAsia="en-US"/>
            </w:rPr>
            <w:t>University</w:t>
          </w:r>
        </w:smartTag>
      </w:smartTag>
    </w:p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Lab TA:</w:t>
      </w:r>
      <w:r w:rsidRPr="00C3104E">
        <w:rPr>
          <w:rFonts w:ascii="Times New Roman" w:hAnsi="Times New Roman" w:cs="Times New Roman"/>
        </w:rPr>
        <w:t xml:space="preserve"> </w:t>
      </w:r>
      <w:r w:rsidRPr="00C3104E">
        <w:rPr>
          <w:rFonts w:ascii="Times New Roman" w:hAnsi="Times New Roman" w:cs="Times New Roman"/>
          <w:kern w:val="0"/>
          <w:lang w:eastAsia="en-US"/>
        </w:rPr>
        <w:t xml:space="preserve">Nishant Gupta </w:t>
      </w:r>
    </w:p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Blake Wrege</w:t>
      </w:r>
    </w:p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SOFTWARE LIFE CYCLE REPORT – FOR LAB ASSIGNMENT</w:t>
      </w:r>
    </w:p>
    <w:p w:rsidR="008000FA" w:rsidRPr="00C3104E" w:rsidRDefault="008000FA" w:rsidP="003D177A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3</w:t>
      </w:r>
    </w:p>
    <w:p w:rsidR="008000FA" w:rsidRPr="00C3104E" w:rsidRDefault="008000FA" w:rsidP="0029785E">
      <w:pPr>
        <w:spacing w:after="0" w:line="100" w:lineRule="atLeast"/>
        <w:rPr>
          <w:rFonts w:ascii="Times New Roman" w:hAnsi="Times New Roman" w:cs="Times New Roman"/>
          <w:b/>
          <w:bCs/>
          <w:color w:val="7F0055"/>
          <w:kern w:val="0"/>
          <w:lang w:eastAsia="en-US"/>
        </w:rPr>
      </w:pPr>
      <w:r w:rsidRPr="00C3104E">
        <w:rPr>
          <w:rFonts w:ascii="Times New Roman" w:hAnsi="Times New Roman" w:cs="Times New Roman"/>
          <w:color w:val="000000"/>
          <w:kern w:val="0"/>
          <w:lang w:eastAsia="en-US"/>
        </w:rPr>
        <w:tab/>
      </w:r>
      <w:r w:rsidRPr="00C3104E">
        <w:rPr>
          <w:rFonts w:ascii="Times New Roman" w:hAnsi="Times New Roman" w:cs="Times New Roman"/>
          <w:color w:val="000000"/>
          <w:kern w:val="0"/>
          <w:lang w:eastAsia="en-US"/>
        </w:rPr>
        <w:tab/>
      </w:r>
    </w:p>
    <w:p w:rsidR="008000FA" w:rsidRPr="00C3104E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5FBF"/>
          <w:kern w:val="0"/>
          <w:lang w:eastAsia="en-US"/>
        </w:rPr>
      </w:pPr>
    </w:p>
    <w:p w:rsidR="008000FA" w:rsidRPr="00C3104E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5FBF"/>
          <w:kern w:val="0"/>
          <w:lang w:eastAsia="en-US"/>
        </w:rPr>
      </w:pPr>
    </w:p>
    <w:p w:rsidR="008000FA" w:rsidRPr="00C3104E" w:rsidRDefault="008000FA" w:rsidP="003E5EA9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kern w:val="0"/>
        </w:rPr>
        <w:t>PHASE 1: SPECIFICATION</w:t>
      </w:r>
    </w:p>
    <w:p w:rsidR="008000FA" w:rsidRPr="00C3104E" w:rsidRDefault="008000FA" w:rsidP="003E5EA9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</w:rPr>
        <w:t>Write a Java application, which can be used to keep track of vehicles (cars, motorcycles, etc.)at a vehicle rental business. Information about the vehicles (including a VIN for each vehicle)will be read in from an input file. Application users shouldbe able to display a list of vehicles owned by the business (with an indication whether a given vehicle is rented or not), as well as rent them (identifying the rented vehicle byitsVINnumber).</w:t>
      </w:r>
    </w:p>
    <w:p w:rsidR="008000FA" w:rsidRDefault="008000FA" w:rsidP="00AA0376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2: DESIGN</w:t>
      </w:r>
    </w:p>
    <w:p w:rsidR="008000FA" w:rsidRDefault="008000FA" w:rsidP="00AA0376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</w:rPr>
        <w:t>Pseudo code</w:t>
      </w:r>
    </w:p>
    <w:p w:rsidR="008000FA" w:rsidRPr="00AA0376" w:rsidRDefault="008000FA" w:rsidP="00AA0376">
      <w:pPr>
        <w:rPr>
          <w:rFonts w:ascii="Times New Roman" w:hAnsi="Times New Roman" w:cs="Times New Roman"/>
          <w:b/>
          <w:bCs/>
          <w:kern w:val="0"/>
          <w:lang w:eastAsia="en-US"/>
        </w:rPr>
      </w:pPr>
      <w:r>
        <w:rPr>
          <w:rFonts w:ascii="Times New Roman" w:hAnsi="Times New Roman" w:cs="Times New Roman"/>
          <w:b/>
        </w:rPr>
        <w:t>1.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Fields: </w:t>
      </w:r>
      <w:r w:rsidRPr="00C3104E">
        <w:rPr>
          <w:rFonts w:ascii="Times New Roman" w:hAnsi="Times New Roman" w:cs="Times New Roman"/>
          <w:i/>
        </w:rPr>
        <w:t>inputFile, rent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Constructors: Initialize fields </w:t>
      </w:r>
      <w:r w:rsidRPr="00C3104E">
        <w:rPr>
          <w:rFonts w:ascii="Times New Roman" w:hAnsi="Times New Roman" w:cs="Times New Roman"/>
          <w:i/>
        </w:rPr>
        <w:t>inputFile, strMotrocycle, rent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Menu() Displays the menu and allows you to select </w:t>
      </w:r>
      <w:r w:rsidRPr="00C3104E">
        <w:rPr>
          <w:rFonts w:ascii="Times New Roman" w:hAnsi="Times New Roman" w:cs="Times New Roman"/>
          <w:i/>
        </w:rPr>
        <w:t>options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ReadFile()</w:t>
      </w:r>
      <w:r w:rsidRPr="00C3104E">
        <w:rPr>
          <w:rFonts w:ascii="Times New Roman" w:hAnsi="Times New Roman" w:cs="Times New Roman"/>
          <w:i/>
        </w:rPr>
        <w:t xml:space="preserve"> </w:t>
      </w:r>
      <w:r w:rsidRPr="00C3104E">
        <w:rPr>
          <w:rFonts w:ascii="Times New Roman" w:hAnsi="Times New Roman" w:cs="Times New Roman"/>
        </w:rPr>
        <w:t>Reads the text file line by line storing each into an array of strings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Method: Rent() Asks the user to input the VIN then scans </w:t>
      </w:r>
      <w:r w:rsidRPr="00C3104E">
        <w:rPr>
          <w:rFonts w:ascii="Times New Roman" w:hAnsi="Times New Roman" w:cs="Times New Roman"/>
          <w:i/>
        </w:rPr>
        <w:t xml:space="preserve">strCar </w:t>
      </w:r>
      <w:r w:rsidRPr="00C3104E">
        <w:rPr>
          <w:rFonts w:ascii="Times New Roman" w:hAnsi="Times New Roman" w:cs="Times New Roman"/>
        </w:rPr>
        <w:t>and</w:t>
      </w:r>
      <w:r w:rsidRPr="00C3104E">
        <w:rPr>
          <w:rFonts w:ascii="Times New Roman" w:hAnsi="Times New Roman" w:cs="Times New Roman"/>
          <w:i/>
        </w:rPr>
        <w:t xml:space="preserve"> strMotrocycle </w:t>
      </w:r>
      <w:r w:rsidRPr="00C3104E">
        <w:rPr>
          <w:rFonts w:ascii="Times New Roman" w:hAnsi="Times New Roman" w:cs="Times New Roman"/>
        </w:rPr>
        <w:t xml:space="preserve">replacing the 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Method Calendar() stores current date and the date 7 days from today into </w:t>
      </w:r>
      <w:r w:rsidRPr="00C3104E">
        <w:rPr>
          <w:rFonts w:ascii="Times New Roman" w:hAnsi="Times New Roman" w:cs="Times New Roman"/>
          <w:i/>
        </w:rPr>
        <w:t xml:space="preserve">rentDate, </w:t>
      </w:r>
      <w:r w:rsidRPr="00C3104E">
        <w:rPr>
          <w:rFonts w:ascii="Times New Roman" w:hAnsi="Times New Roman" w:cs="Times New Roman"/>
        </w:rPr>
        <w:t xml:space="preserve">and </w:t>
      </w:r>
      <w:r w:rsidRPr="00C3104E">
        <w:rPr>
          <w:rFonts w:ascii="Times New Roman" w:hAnsi="Times New Roman" w:cs="Times New Roman"/>
          <w:i/>
        </w:rPr>
        <w:t>returnDate.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Quit() Terminates the program</w:t>
      </w:r>
    </w:p>
    <w:p w:rsidR="008000FA" w:rsidRDefault="008000FA" w:rsidP="00804CB5">
      <w:pPr>
        <w:spacing w:line="240" w:lineRule="auto"/>
        <w:jc w:val="right"/>
        <w:rPr>
          <w:rFonts w:ascii="Times New Roman" w:hAnsi="Times New Roman" w:cs="Times New Roman"/>
        </w:rPr>
      </w:pPr>
    </w:p>
    <w:p w:rsidR="008000FA" w:rsidRPr="00AA0376" w:rsidRDefault="008000FA" w:rsidP="00AA037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AA0376">
        <w:rPr>
          <w:rFonts w:ascii="Times New Roman" w:hAnsi="Times New Roman" w:cs="Times New Roman"/>
          <w:b/>
        </w:rPr>
        <w:t>.</w:t>
      </w:r>
    </w:p>
    <w:p w:rsidR="008000FA" w:rsidRPr="00FF47B1" w:rsidRDefault="008000FA" w:rsidP="00804CB5">
      <w:pPr>
        <w:spacing w:line="240" w:lineRule="auto"/>
        <w:rPr>
          <w:rFonts w:ascii="Times New Roman" w:hAnsi="Times New Roman" w:cs="Times New Roman"/>
          <w:b/>
        </w:rPr>
      </w:pPr>
      <w:r w:rsidRPr="00FF47B1">
        <w:rPr>
          <w:rFonts w:ascii="Times New Roman" w:hAnsi="Times New Roman" w:cs="Times New Roman"/>
          <w:b/>
        </w:rPr>
        <w:t>Class: Vehicle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Fields: </w:t>
      </w:r>
      <w:r w:rsidRPr="00C3104E">
        <w:rPr>
          <w:rFonts w:ascii="Times New Roman" w:hAnsi="Times New Roman" w:cs="Times New Roman"/>
          <w:i/>
        </w:rPr>
        <w:t>inputFile, rentDate, returnDate, options, strFile, strTemp, strCar, strMotrocycle, rent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Constructors: Initialize fields </w:t>
      </w:r>
      <w:r w:rsidRPr="00C3104E">
        <w:rPr>
          <w:rFonts w:ascii="Times New Roman" w:hAnsi="Times New Roman" w:cs="Times New Roman"/>
          <w:i/>
        </w:rPr>
        <w:t>inputFile, rentDate, returnDate, options, strFile, strTemp, strCar, strMotrocycle, rent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Methods: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Menu() Displays the menu and allows you to select </w:t>
      </w:r>
      <w:r w:rsidRPr="00C3104E">
        <w:rPr>
          <w:rFonts w:ascii="Times New Roman" w:hAnsi="Times New Roman" w:cs="Times New Roman"/>
          <w:i/>
        </w:rPr>
        <w:t>options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ReadFile()</w:t>
      </w:r>
      <w:r w:rsidRPr="00C3104E">
        <w:rPr>
          <w:rFonts w:ascii="Times New Roman" w:hAnsi="Times New Roman" w:cs="Times New Roman"/>
          <w:i/>
        </w:rPr>
        <w:t xml:space="preserve"> </w:t>
      </w:r>
      <w:r w:rsidRPr="00C3104E">
        <w:rPr>
          <w:rFonts w:ascii="Times New Roman" w:hAnsi="Times New Roman" w:cs="Times New Roman"/>
        </w:rPr>
        <w:t>Reads the text file line by line storing each into an array of strings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Repeat following methods for length of file{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Split() Takes each line of a string array element and splits it into a new array strings separated by commas stored into </w:t>
      </w:r>
      <w:r w:rsidRPr="00C3104E">
        <w:rPr>
          <w:rFonts w:ascii="Times New Roman" w:hAnsi="Times New Roman" w:cs="Times New Roman"/>
          <w:i/>
        </w:rPr>
        <w:t>strTemp</w:t>
      </w:r>
      <w:r w:rsidRPr="00C3104E">
        <w:rPr>
          <w:rFonts w:ascii="Times New Roman" w:hAnsi="Times New Roman" w:cs="Times New Roman"/>
        </w:rPr>
        <w:t>. Replaces first with "no"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Sort() Sorts strings by length into </w:t>
      </w:r>
      <w:r w:rsidRPr="00C3104E">
        <w:rPr>
          <w:rFonts w:ascii="Times New Roman" w:hAnsi="Times New Roman" w:cs="Times New Roman"/>
          <w:i/>
        </w:rPr>
        <w:t xml:space="preserve">strCar </w:t>
      </w:r>
      <w:r w:rsidRPr="00C3104E">
        <w:rPr>
          <w:rFonts w:ascii="Times New Roman" w:hAnsi="Times New Roman" w:cs="Times New Roman"/>
        </w:rPr>
        <w:t>and</w:t>
      </w:r>
      <w:r w:rsidRPr="00C3104E">
        <w:rPr>
          <w:rFonts w:ascii="Times New Roman" w:hAnsi="Times New Roman" w:cs="Times New Roman"/>
          <w:i/>
        </w:rPr>
        <w:t xml:space="preserve"> strMotrocycle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string arrays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Method: Rent() Asks the user to input the VIN then scans </w:t>
      </w:r>
      <w:r w:rsidRPr="00C3104E">
        <w:rPr>
          <w:rFonts w:ascii="Times New Roman" w:hAnsi="Times New Roman" w:cs="Times New Roman"/>
          <w:i/>
        </w:rPr>
        <w:t xml:space="preserve">strCar </w:t>
      </w:r>
      <w:r w:rsidRPr="00C3104E">
        <w:rPr>
          <w:rFonts w:ascii="Times New Roman" w:hAnsi="Times New Roman" w:cs="Times New Roman"/>
        </w:rPr>
        <w:t>and</w:t>
      </w:r>
      <w:r w:rsidRPr="00C3104E">
        <w:rPr>
          <w:rFonts w:ascii="Times New Roman" w:hAnsi="Times New Roman" w:cs="Times New Roman"/>
          <w:i/>
        </w:rPr>
        <w:t xml:space="preserve"> strMotrocycle </w:t>
      </w:r>
      <w:r w:rsidRPr="00C3104E">
        <w:rPr>
          <w:rFonts w:ascii="Times New Roman" w:hAnsi="Times New Roman" w:cs="Times New Roman"/>
        </w:rPr>
        <w:t xml:space="preserve">replacing the 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Method Calendar() stores current date and the date 7 days from today into </w:t>
      </w:r>
      <w:r w:rsidRPr="00C3104E">
        <w:rPr>
          <w:rFonts w:ascii="Times New Roman" w:hAnsi="Times New Roman" w:cs="Times New Roman"/>
          <w:i/>
        </w:rPr>
        <w:t xml:space="preserve">rentDate, </w:t>
      </w:r>
      <w:r w:rsidRPr="00C3104E">
        <w:rPr>
          <w:rFonts w:ascii="Times New Roman" w:hAnsi="Times New Roman" w:cs="Times New Roman"/>
        </w:rPr>
        <w:t xml:space="preserve">and </w:t>
      </w:r>
      <w:r w:rsidRPr="00C3104E">
        <w:rPr>
          <w:rFonts w:ascii="Times New Roman" w:hAnsi="Times New Roman" w:cs="Times New Roman"/>
          <w:i/>
        </w:rPr>
        <w:t>returnDate.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Quit() Terminates the program</w:t>
      </w:r>
    </w:p>
    <w:p w:rsidR="008000FA" w:rsidRPr="00FF47B1" w:rsidRDefault="008000FA" w:rsidP="00804CB5">
      <w:pPr>
        <w:spacing w:line="240" w:lineRule="auto"/>
        <w:rPr>
          <w:rFonts w:ascii="Times New Roman" w:hAnsi="Times New Roman" w:cs="Times New Roman"/>
          <w:b/>
        </w:rPr>
      </w:pPr>
      <w:r w:rsidRPr="00FF47B1">
        <w:rPr>
          <w:rFonts w:ascii="Times New Roman" w:hAnsi="Times New Roman" w:cs="Times New Roman"/>
          <w:b/>
        </w:rPr>
        <w:t>Class: Car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Fields: </w:t>
      </w:r>
      <w:r w:rsidRPr="00C3104E">
        <w:rPr>
          <w:rFonts w:ascii="Times New Roman" w:hAnsi="Times New Roman" w:cs="Times New Roman"/>
          <w:i/>
        </w:rPr>
        <w:t>strCar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Constructors: initialize </w:t>
      </w:r>
      <w:r w:rsidRPr="00C3104E">
        <w:rPr>
          <w:rFonts w:ascii="Times New Roman" w:hAnsi="Times New Roman" w:cs="Times New Roman"/>
          <w:i/>
        </w:rPr>
        <w:t>strCar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Methods: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displayCar()</w:t>
      </w:r>
      <w:r w:rsidRPr="00C3104E">
        <w:rPr>
          <w:rFonts w:ascii="Times New Roman" w:hAnsi="Times New Roman" w:cs="Times New Roman"/>
        </w:rPr>
        <w:tab/>
        <w:t xml:space="preserve">Displays the fields passed from vehicles to car. </w:t>
      </w:r>
    </w:p>
    <w:p w:rsidR="008000FA" w:rsidRPr="00FF47B1" w:rsidRDefault="008000FA" w:rsidP="00804CB5">
      <w:pPr>
        <w:spacing w:line="240" w:lineRule="auto"/>
        <w:rPr>
          <w:rFonts w:ascii="Times New Roman" w:hAnsi="Times New Roman" w:cs="Times New Roman"/>
          <w:b/>
        </w:rPr>
      </w:pPr>
      <w:r w:rsidRPr="00FF47B1">
        <w:rPr>
          <w:rFonts w:ascii="Times New Roman" w:hAnsi="Times New Roman" w:cs="Times New Roman"/>
          <w:b/>
        </w:rPr>
        <w:t>Class: Motorcycle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Fields: strMotorcycle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Constructors: Initialize </w:t>
      </w:r>
      <w:r w:rsidRPr="00C3104E">
        <w:rPr>
          <w:rFonts w:ascii="Times New Roman" w:hAnsi="Times New Roman" w:cs="Times New Roman"/>
          <w:i/>
        </w:rPr>
        <w:t>strCar</w:t>
      </w:r>
    </w:p>
    <w:p w:rsidR="008000FA" w:rsidRPr="00C3104E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Methods:</w:t>
      </w:r>
    </w:p>
    <w:p w:rsidR="008000FA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displayMotorcyle() Displays the fields passed from vehicle to motorcycle. </w:t>
      </w:r>
    </w:p>
    <w:p w:rsidR="008000FA" w:rsidRDefault="008000FA" w:rsidP="00804CB5">
      <w:pPr>
        <w:spacing w:line="240" w:lineRule="auto"/>
        <w:rPr>
          <w:rFonts w:ascii="Times New Roman" w:hAnsi="Times New Roman" w:cs="Times New Roman"/>
          <w:b/>
        </w:rPr>
      </w:pPr>
    </w:p>
    <w:p w:rsidR="008000FA" w:rsidRDefault="008000FA" w:rsidP="00804CB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</w:p>
    <w:p w:rsidR="008000FA" w:rsidRPr="00FF47B1" w:rsidRDefault="008000FA" w:rsidP="00AA0376">
      <w:pPr>
        <w:spacing w:line="240" w:lineRule="auto"/>
        <w:rPr>
          <w:rFonts w:ascii="Times New Roman" w:hAnsi="Times New Roman" w:cs="Times New Roman"/>
          <w:b/>
        </w:rPr>
      </w:pPr>
      <w:r w:rsidRPr="00FF47B1">
        <w:rPr>
          <w:rFonts w:ascii="Times New Roman" w:hAnsi="Times New Roman" w:cs="Times New Roman"/>
          <w:b/>
        </w:rPr>
        <w:t>Class: Vehicle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Fields:</w:t>
      </w:r>
      <w:r w:rsidRPr="00C3104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options, strFile,</w:t>
      </w:r>
      <w:r w:rsidRPr="0055175A">
        <w:t xml:space="preserve"> </w:t>
      </w:r>
      <w:r w:rsidRPr="0055175A">
        <w:rPr>
          <w:rFonts w:ascii="Times New Roman" w:hAnsi="Times New Roman" w:cs="Times New Roman"/>
          <w:i/>
        </w:rPr>
        <w:t>strVehicles</w:t>
      </w:r>
      <w:r>
        <w:rPr>
          <w:rFonts w:ascii="Times New Roman" w:hAnsi="Times New Roman" w:cs="Times New Roman"/>
          <w:i/>
        </w:rPr>
        <w:t>, strSort</w:t>
      </w:r>
      <w:r w:rsidRPr="00C3104E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VIN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Constructors: Initialize fields 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Methods: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Menu() Displays the menu and allows you to select </w:t>
      </w:r>
      <w:r w:rsidRPr="00C3104E">
        <w:rPr>
          <w:rFonts w:ascii="Times New Roman" w:hAnsi="Times New Roman" w:cs="Times New Roman"/>
          <w:i/>
        </w:rPr>
        <w:t>options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ReadFile()</w:t>
      </w:r>
      <w:r w:rsidRPr="00C3104E">
        <w:rPr>
          <w:rFonts w:ascii="Times New Roman" w:hAnsi="Times New Roman" w:cs="Times New Roman"/>
          <w:i/>
        </w:rPr>
        <w:t xml:space="preserve"> </w:t>
      </w:r>
      <w:r w:rsidRPr="00C3104E">
        <w:rPr>
          <w:rFonts w:ascii="Times New Roman" w:hAnsi="Times New Roman" w:cs="Times New Roman"/>
        </w:rPr>
        <w:t>Reads the text file line by line storing each into an array of strings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Repeat following methods for length of file{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Split() Takes each line of a string array element and splits it into a new array strings </w:t>
      </w:r>
      <w:r>
        <w:rPr>
          <w:rFonts w:ascii="Times New Roman" w:hAnsi="Times New Roman" w:cs="Times New Roman"/>
        </w:rPr>
        <w:t>separated by commas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Sort() Sorts strings by </w:t>
      </w:r>
      <w:r>
        <w:rPr>
          <w:rFonts w:ascii="Times New Roman" w:hAnsi="Times New Roman" w:cs="Times New Roman"/>
        </w:rPr>
        <w:t xml:space="preserve">"M" and "C" and </w:t>
      </w:r>
      <w:r w:rsidRPr="00C31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passes them to Cars and Motorcycles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string arrays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Method: Rent() Asks the user to input the VIN then scans </w:t>
      </w:r>
      <w:r w:rsidRPr="00C3104E">
        <w:rPr>
          <w:rFonts w:ascii="Times New Roman" w:hAnsi="Times New Roman" w:cs="Times New Roman"/>
          <w:i/>
        </w:rPr>
        <w:t xml:space="preserve">strCar </w:t>
      </w:r>
      <w:r w:rsidRPr="00C3104E">
        <w:rPr>
          <w:rFonts w:ascii="Times New Roman" w:hAnsi="Times New Roman" w:cs="Times New Roman"/>
        </w:rPr>
        <w:t>and</w:t>
      </w:r>
      <w:r w:rsidRPr="00C3104E">
        <w:rPr>
          <w:rFonts w:ascii="Times New Roman" w:hAnsi="Times New Roman" w:cs="Times New Roman"/>
          <w:i/>
        </w:rPr>
        <w:t xml:space="preserve"> strMotrocycle </w:t>
      </w:r>
      <w:r w:rsidRPr="00C3104E">
        <w:rPr>
          <w:rFonts w:ascii="Times New Roman" w:hAnsi="Times New Roman" w:cs="Times New Roman"/>
        </w:rPr>
        <w:t xml:space="preserve">replacing the 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>loop() repeats the program unless terminating condition is met</w:t>
      </w:r>
    </w:p>
    <w:p w:rsidR="008000FA" w:rsidRPr="00FF47B1" w:rsidRDefault="008000FA" w:rsidP="00AA0376">
      <w:pPr>
        <w:spacing w:line="240" w:lineRule="auto"/>
        <w:rPr>
          <w:rFonts w:ascii="Times New Roman" w:hAnsi="Times New Roman" w:cs="Times New Roman"/>
          <w:b/>
        </w:rPr>
      </w:pPr>
      <w:r w:rsidRPr="00FF47B1">
        <w:rPr>
          <w:rFonts w:ascii="Times New Roman" w:hAnsi="Times New Roman" w:cs="Times New Roman"/>
          <w:b/>
        </w:rPr>
        <w:t>Class: Car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Fields: </w:t>
      </w:r>
      <w:r w:rsidRPr="00C3104E">
        <w:rPr>
          <w:rFonts w:ascii="Times New Roman" w:hAnsi="Times New Roman" w:cs="Times New Roman"/>
          <w:i/>
        </w:rPr>
        <w:t>strCar</w:t>
      </w:r>
      <w:r>
        <w:rPr>
          <w:rFonts w:ascii="Times New Roman" w:hAnsi="Times New Roman" w:cs="Times New Roman"/>
          <w:i/>
        </w:rPr>
        <w:t xml:space="preserve">, </w:t>
      </w:r>
      <w:r w:rsidRPr="00C3104E">
        <w:rPr>
          <w:rFonts w:ascii="Times New Roman" w:hAnsi="Times New Roman" w:cs="Times New Roman"/>
          <w:i/>
        </w:rPr>
        <w:t>rentDate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Constructors: initialize </w:t>
      </w:r>
      <w:r w:rsidRPr="00C3104E">
        <w:rPr>
          <w:rFonts w:ascii="Times New Roman" w:hAnsi="Times New Roman" w:cs="Times New Roman"/>
          <w:i/>
        </w:rPr>
        <w:t>strCar</w:t>
      </w:r>
      <w:r>
        <w:rPr>
          <w:rFonts w:ascii="Times New Roman" w:hAnsi="Times New Roman" w:cs="Times New Roman"/>
          <w:i/>
        </w:rPr>
        <w:t xml:space="preserve">, </w:t>
      </w:r>
      <w:r w:rsidRPr="00C3104E">
        <w:rPr>
          <w:rFonts w:ascii="Times New Roman" w:hAnsi="Times New Roman" w:cs="Times New Roman"/>
          <w:i/>
        </w:rPr>
        <w:t>rentDate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Methods: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displayCar() </w:t>
      </w:r>
      <w:r w:rsidRPr="00C3104E">
        <w:rPr>
          <w:rFonts w:ascii="Times New Roman" w:hAnsi="Times New Roman" w:cs="Times New Roman"/>
        </w:rPr>
        <w:t>Displays the fields passed from vehicles to car. If rented Equals "yes" displays pickup and return dates</w:t>
      </w:r>
    </w:p>
    <w:p w:rsidR="008000FA" w:rsidRPr="00FF47B1" w:rsidRDefault="008000FA" w:rsidP="00AA0376">
      <w:pPr>
        <w:spacing w:line="240" w:lineRule="auto"/>
        <w:rPr>
          <w:rFonts w:ascii="Times New Roman" w:hAnsi="Times New Roman" w:cs="Times New Roman"/>
          <w:b/>
        </w:rPr>
      </w:pPr>
      <w:r w:rsidRPr="00FF47B1">
        <w:rPr>
          <w:rFonts w:ascii="Times New Roman" w:hAnsi="Times New Roman" w:cs="Times New Roman"/>
          <w:b/>
        </w:rPr>
        <w:t>Class: Motorcycle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 xml:space="preserve">Fields: </w:t>
      </w:r>
      <w:r w:rsidRPr="002F6C22">
        <w:rPr>
          <w:rFonts w:ascii="Times New Roman" w:hAnsi="Times New Roman" w:cs="Times New Roman"/>
          <w:i/>
        </w:rPr>
        <w:t>strMotorcycle</w:t>
      </w:r>
      <w:r>
        <w:rPr>
          <w:rFonts w:ascii="Times New Roman" w:hAnsi="Times New Roman" w:cs="Times New Roman"/>
          <w:i/>
        </w:rPr>
        <w:t>, rentDate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  <w:i/>
        </w:rPr>
      </w:pPr>
      <w:r w:rsidRPr="00C3104E">
        <w:rPr>
          <w:rFonts w:ascii="Times New Roman" w:hAnsi="Times New Roman" w:cs="Times New Roman"/>
        </w:rPr>
        <w:t xml:space="preserve">Constructors: Initialize </w:t>
      </w:r>
      <w:r w:rsidRPr="002F6C22">
        <w:rPr>
          <w:rFonts w:ascii="Times New Roman" w:hAnsi="Times New Roman" w:cs="Times New Roman"/>
          <w:i/>
        </w:rPr>
        <w:t>strMotorcycle</w:t>
      </w:r>
      <w:r>
        <w:rPr>
          <w:rFonts w:ascii="Times New Roman" w:hAnsi="Times New Roman" w:cs="Times New Roman"/>
          <w:i/>
        </w:rPr>
        <w:t>, rentDate</w:t>
      </w:r>
    </w:p>
    <w:p w:rsidR="008000FA" w:rsidRPr="00C3104E" w:rsidRDefault="008000FA" w:rsidP="00AA0376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Methods:</w:t>
      </w:r>
    </w:p>
    <w:p w:rsidR="008000FA" w:rsidRPr="002F6C22" w:rsidRDefault="008000FA" w:rsidP="00804CB5">
      <w:pPr>
        <w:spacing w:line="240" w:lineRule="auto"/>
        <w:rPr>
          <w:rFonts w:ascii="Times New Roman" w:hAnsi="Times New Roman" w:cs="Times New Roman"/>
        </w:rPr>
      </w:pPr>
      <w:r w:rsidRPr="00C3104E">
        <w:rPr>
          <w:rFonts w:ascii="Times New Roman" w:hAnsi="Times New Roman" w:cs="Times New Roman"/>
        </w:rPr>
        <w:t>Method displayMotorcyle() Displays the fields passed from vehicle to motorcycle. If rented Equals "yes" displays pickup and return dates</w:t>
      </w:r>
    </w:p>
    <w:p w:rsidR="008000FA" w:rsidRPr="00C3104E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</w:p>
    <w:p w:rsidR="008000FA" w:rsidRPr="00C3104E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3: RISK ANALYSIS</w:t>
      </w:r>
    </w:p>
    <w:p w:rsidR="008000FA" w:rsidRPr="00C3104E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No risks (to timetable, cost, human health, etc.) are identified by me.</w:t>
      </w:r>
    </w:p>
    <w:p w:rsidR="008000FA" w:rsidRPr="00C3104E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4: VERIFICATION</w:t>
      </w: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 xml:space="preserve">The algorithm </w:t>
      </w:r>
      <w:r>
        <w:rPr>
          <w:rFonts w:ascii="Times New Roman" w:hAnsi="Times New Roman" w:cs="Times New Roman"/>
          <w:kern w:val="0"/>
          <w:lang w:eastAsia="en-US"/>
        </w:rPr>
        <w:t>works as long as the user inputs the values properly</w:t>
      </w:r>
    </w:p>
    <w:p w:rsidR="008000FA" w:rsidRDefault="008000FA" w:rsidP="00AA0376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5: CODING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Vehicle 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lang w:eastAsia="en-US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[] args)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IOException 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en-US"/>
        </w:rPr>
        <w:t>kb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lang w:eastAsia="en-US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options = 0,i;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lang w:eastAsia="en-US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strFile=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,VIN=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lang w:eastAsia="en-US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[] strVehicles,strSort;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       Car c1;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Motorcycle m1;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lang w:eastAsia="en-US"/>
        </w:rPr>
        <w:t>// Reads the File into a String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File inFile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"vehicles.txt"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       Scanner inputFile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Scanner(inFile);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       inputFile.nextLine();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(inputFile.hasNextLine()) 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strFile = strFile +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+ inputFile.nextLine(); 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       }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       inputFile.close();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strFile = strFile.replaceAll(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"@C"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"@C,No"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strFile = strFile.replaceAll(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"@M"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"@M,No"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 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lang w:eastAsia="en-US"/>
        </w:rPr>
        <w:t>//Loops the program until user inputs 3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(options != 3){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strVehicles = strFile.split(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 xml:space="preserve">"\n---Menu---\n1) Display Vehicles\n2) Rent a Vehicle\n3)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ab/>
        <w:t>Quit\n"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options = kb.nextInt();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eastAsia="en-US"/>
        </w:rPr>
        <w:t>// Displays all of the Vehicles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(options == 1){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(i=2;i&lt;strVehicles.</w:t>
      </w:r>
      <w:r>
        <w:rPr>
          <w:rFonts w:ascii="Consolas" w:hAnsi="Consolas" w:cs="Consolas"/>
          <w:color w:val="0000C0"/>
          <w:kern w:val="0"/>
          <w:sz w:val="20"/>
          <w:szCs w:val="20"/>
          <w:lang w:eastAsia="en-US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;i++){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strSort = strVehicles[i].split(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(strSort[0].equalsIgnoreCase(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c1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Car(strVehicles[i]);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c1.Display();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}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(strSort[0].equalsIgnoreCase(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m1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Motorcycle(strVehicles[i]);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m1.Display();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}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3F7F5F"/>
          <w:kern w:val="0"/>
          <w:sz w:val="20"/>
          <w:szCs w:val="20"/>
          <w:lang w:eastAsia="en-US"/>
        </w:rPr>
        <w:t>// allows the user to rent a Vehicle then prints dates for rented Vehicle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(options == 2){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lang w:eastAsia="en-US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"Enter the call number: 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kb.nextLine();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VIN = kb.next();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strFile = strFile.replace(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"No,"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+VIN.trim(),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"Yes,"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+VIN.trim());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strVehicles = strFile.split(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"@"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(i=2;i&lt;strVehicles.</w:t>
      </w:r>
      <w:r>
        <w:rPr>
          <w:rFonts w:ascii="Consolas" w:hAnsi="Consolas" w:cs="Consolas"/>
          <w:color w:val="0000C0"/>
          <w:kern w:val="0"/>
          <w:sz w:val="20"/>
          <w:szCs w:val="20"/>
          <w:lang w:eastAsia="en-US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;i++){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strSort = strVehicles[i].split(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(strSort[2].equalsIgnoreCase(VIN)){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(strSort[0].equalsIgnoreCase(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c1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Car(strVehicles[i]);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c1.Display();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}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(strSort[0].equalsIgnoreCase(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en-US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)){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 xml:space="preserve">m1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 Motorcycle(strVehicles[i]);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m1.Display();</w:t>
      </w:r>
    </w:p>
    <w:p w:rsidR="008000FA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ab/>
        <w:t>}}}}}}</w:t>
      </w:r>
    </w:p>
    <w:p w:rsidR="008000FA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public class Motorcycle extends Vehicle{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private String strMotorcycle;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public Motorcycle(){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this.strMotorcycle = "";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}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// passes element of Vehicle string to Motorcycle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public Motorcycle(String Motorcycle){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this.strMotorcycle = Motorcycle;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}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@SuppressWarnings("deprecation")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public void Display(){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String[] motorcycles;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int rent;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GregorianCalendar Pick = new GregorianCalendar();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Date rDate;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rDate = Pick.getTime();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rent = rDate.getDate();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motorcycles = strMotorcycle.split(",");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//Displays Motorcycle info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 xml:space="preserve">System.out.printf("\nRented: %s\nVIN Number: %s\nMotorcycle Make: </w:t>
      </w: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 xml:space="preserve">%s\nMotorcycle Model: %s\nMotorcycle Year: %s\nCC: </w:t>
      </w: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%s\n",motorcycles[1],motorcycles[2],motorcycles[3],motorcycles[4],motorcycles[</w:t>
      </w: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5],motorcycles[6]);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if(motorcycles[1].equalsIgnoreCase("Yes")){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System.out.println("Pickup Date: " + rDate);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rDate.setDate(rent+7);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System.out.println("Return Date: " + rDate);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}}}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public class Car extends Vehicle{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kern w:val="0"/>
          <w:sz w:val="20"/>
          <w:szCs w:val="20"/>
          <w:lang w:eastAsia="en-US"/>
        </w:rPr>
        <w:t>private String strCar;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public Car(){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this.strCar = "";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}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// passes element of Vehicle string to Cars</w:t>
      </w:r>
    </w:p>
    <w:p w:rsidR="008000FA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public Car(String Cars){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this.strCar = Cars;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}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public void Display(){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String[] cars;</w:t>
      </w:r>
    </w:p>
    <w:p w:rsidR="008000FA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int rent;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GregorianCalendar Pick = new GregorianCalendar();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Date rDate;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rDate = Pick.getTime();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rent = rDate.getDate();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cars = strCar.split(",");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// Displays Car info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 xml:space="preserve">System.out.printf("\nRented: %s\nVIN Number: %s\nCar Make: %s\nCar Model: </w:t>
      </w:r>
      <w:r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%s\nCar Year: %s\n",cars[1],cars[2],cars[3],cars[4],cars[5]);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if(cars[1].equalsIgnoreCase("Yes")){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System.out.println("Pickup Date: " + rDate);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rDate.setDate(rent+7);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</w: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ab/>
        <w:t>System.out.println("Return Date: " + rDate);</w:t>
      </w:r>
    </w:p>
    <w:p w:rsidR="008000FA" w:rsidRPr="002F6C22" w:rsidRDefault="008000FA" w:rsidP="002F6C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 w:rsidRPr="002F6C22">
        <w:rPr>
          <w:rFonts w:ascii="Consolas" w:hAnsi="Consolas" w:cs="Consolas"/>
          <w:kern w:val="0"/>
          <w:sz w:val="20"/>
          <w:szCs w:val="20"/>
          <w:lang w:eastAsia="en-US"/>
        </w:rPr>
        <w:t>}}}</w:t>
      </w:r>
    </w:p>
    <w:p w:rsidR="008000FA" w:rsidRDefault="008000FA" w:rsidP="004351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Pr="00C3104E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</w:p>
    <w:p w:rsidR="008000FA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6: TESTING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---Menu---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1) Display Vehicles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2) Rent a Vehicle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3) Quit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C87D"/>
          <w:kern w:val="0"/>
          <w:sz w:val="20"/>
          <w:szCs w:val="20"/>
          <w:lang w:eastAsia="en-US"/>
        </w:rPr>
        <w:t>1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No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INS124HANTISHSNI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Make: Harley Davidson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Model: Electra Glide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Year: 2014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CC: 250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No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JH12CDEI45KBOGMS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Make: Harley Davidson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Model: Heritage Softail Classic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Year: 2010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CC: 500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No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IHN67NSDM45324KM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Car Make: Honda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Car Model: Accord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Car Year: 2011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---Menu---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1) Display Vehicles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2) Rent a Vehicle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3) Quit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C87D"/>
          <w:kern w:val="0"/>
          <w:sz w:val="20"/>
          <w:szCs w:val="20"/>
          <w:lang w:eastAsia="en-US"/>
        </w:rPr>
        <w:t>2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 xml:space="preserve">Enter the call number: </w:t>
      </w:r>
      <w:r>
        <w:rPr>
          <w:rFonts w:ascii="Consolas" w:hAnsi="Consolas" w:cs="Consolas"/>
          <w:color w:val="00C87D"/>
          <w:kern w:val="0"/>
          <w:sz w:val="20"/>
          <w:szCs w:val="20"/>
          <w:lang w:eastAsia="en-US"/>
        </w:rPr>
        <w:t>JH12CDEI45KBOGMS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Yes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JH12CDEI45KBOGMS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Make: Harley Davidson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Model: Heritage Softail Classic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Year: 2010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CC: 500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Pickup Date: Wed Feb 19 16:40:48 EST 2014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Return Date: Wed Feb 26 16:40:48 EST 2014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---Menu---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1) Display Vehicles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2) Rent a Vehicle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3) Quit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C87D"/>
          <w:kern w:val="0"/>
          <w:sz w:val="20"/>
          <w:szCs w:val="20"/>
          <w:lang w:eastAsia="en-US"/>
        </w:rPr>
        <w:t>1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No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INS124HANTISHSNI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Make: Harley Davidson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Model: Electra Glide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Year: 2014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CC: 250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Yes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JH12CDEI45KBOGMS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Make: Harley Davidson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Model: Heritage Softail Classic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Motorcycle Year: 2010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CC: 500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Pickup Date: Wed Feb 19 16:41:19 EST 2014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Return Date: Wed Feb 26 16:41:19 EST 2014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Rented: No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VIN Number: IHN67NSDM45324KM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Car Make: Honda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Car Model: Accord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Car Year: 2011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---Menu---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1) Display Vehicles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2) Rent a Vehicle</w:t>
      </w:r>
    </w:p>
    <w:p w:rsidR="008000FA" w:rsidRDefault="008000FA" w:rsidP="00FF47B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en-US"/>
        </w:rPr>
        <w:t>3) Quit</w:t>
      </w:r>
    </w:p>
    <w:p w:rsidR="008000FA" w:rsidRPr="00C3104E" w:rsidRDefault="008000FA" w:rsidP="00CC70C9">
      <w:pPr>
        <w:rPr>
          <w:rFonts w:ascii="Times New Roman" w:hAnsi="Times New Roman" w:cs="Times New Roman"/>
          <w:b/>
          <w:bCs/>
          <w:kern w:val="0"/>
          <w:lang w:eastAsia="en-US"/>
        </w:rPr>
      </w:pPr>
    </w:p>
    <w:p w:rsidR="008000FA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 xml:space="preserve">PHASE 7: REFINING THE PROGRAM </w:t>
      </w: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No refinements are needed. In this program, I have already included all required features.</w:t>
      </w:r>
    </w:p>
    <w:p w:rsidR="008000FA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eastAsia="en-US"/>
        </w:rPr>
      </w:pP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8: PRODUCTION</w:t>
      </w: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I prepared a copy of the entire program for Lab TA’s evaluation, as specified by the TA. Then, I sent</w:t>
      </w: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electronically the copy to the Lab TA.</w:t>
      </w:r>
    </w:p>
    <w:p w:rsidR="008000FA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eastAsia="en-US"/>
        </w:rPr>
      </w:pP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eastAsia="en-US"/>
        </w:rPr>
      </w:pPr>
      <w:r w:rsidRPr="00C3104E">
        <w:rPr>
          <w:rFonts w:ascii="Times New Roman" w:hAnsi="Times New Roman" w:cs="Times New Roman"/>
          <w:b/>
          <w:bCs/>
          <w:kern w:val="0"/>
          <w:lang w:eastAsia="en-US"/>
        </w:rPr>
        <w:t>PHASE 9: MAINTENANCE</w:t>
      </w: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To fully benefit from the program evaluation feedback received from the Lab TA, I will perform program</w:t>
      </w:r>
    </w:p>
    <w:p w:rsidR="008000FA" w:rsidRPr="00C3104E" w:rsidRDefault="008000FA" w:rsidP="008B1BD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5FBF"/>
          <w:kern w:val="0"/>
          <w:lang w:eastAsia="en-US"/>
        </w:rPr>
      </w:pPr>
      <w:r w:rsidRPr="00C3104E">
        <w:rPr>
          <w:rFonts w:ascii="Times New Roman" w:hAnsi="Times New Roman" w:cs="Times New Roman"/>
          <w:kern w:val="0"/>
          <w:lang w:eastAsia="en-US"/>
        </w:rPr>
        <w:t>maintenance. This means that I should use all TAs feedback to improve my program.</w:t>
      </w: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p w:rsidR="008000FA" w:rsidRDefault="008000FA" w:rsidP="008F04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kern w:val="0"/>
          <w:sz w:val="20"/>
          <w:szCs w:val="20"/>
          <w:lang w:eastAsia="en-US"/>
        </w:rPr>
      </w:pPr>
    </w:p>
    <w:sectPr w:rsidR="008000FA" w:rsidSect="00BD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15FC0"/>
    <w:multiLevelType w:val="hybridMultilevel"/>
    <w:tmpl w:val="437A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E5E03"/>
    <w:multiLevelType w:val="hybridMultilevel"/>
    <w:tmpl w:val="41CA77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5926108"/>
    <w:multiLevelType w:val="hybridMultilevel"/>
    <w:tmpl w:val="53763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65314A"/>
    <w:multiLevelType w:val="hybridMultilevel"/>
    <w:tmpl w:val="5E88F0E8"/>
    <w:lvl w:ilvl="0" w:tplc="0DA8253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4B8147BD"/>
    <w:multiLevelType w:val="hybridMultilevel"/>
    <w:tmpl w:val="D4C0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80DF3"/>
    <w:multiLevelType w:val="hybridMultilevel"/>
    <w:tmpl w:val="D1485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BC0BEA"/>
    <w:multiLevelType w:val="hybridMultilevel"/>
    <w:tmpl w:val="B9904EC0"/>
    <w:lvl w:ilvl="0" w:tplc="5D18DE5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1500"/>
    <w:rsid w:val="0029785E"/>
    <w:rsid w:val="002B1C8E"/>
    <w:rsid w:val="002F6C22"/>
    <w:rsid w:val="003A1FA4"/>
    <w:rsid w:val="003D177A"/>
    <w:rsid w:val="003E5EA9"/>
    <w:rsid w:val="00435120"/>
    <w:rsid w:val="00443672"/>
    <w:rsid w:val="004D4F6E"/>
    <w:rsid w:val="004E1500"/>
    <w:rsid w:val="0055030C"/>
    <w:rsid w:val="0055175A"/>
    <w:rsid w:val="005559AA"/>
    <w:rsid w:val="006C29A6"/>
    <w:rsid w:val="006E1799"/>
    <w:rsid w:val="008000FA"/>
    <w:rsid w:val="00804CB5"/>
    <w:rsid w:val="008B1BD2"/>
    <w:rsid w:val="008C1BF0"/>
    <w:rsid w:val="008F0467"/>
    <w:rsid w:val="008F33D9"/>
    <w:rsid w:val="00A00C92"/>
    <w:rsid w:val="00A268A8"/>
    <w:rsid w:val="00A72257"/>
    <w:rsid w:val="00A905B7"/>
    <w:rsid w:val="00AA0376"/>
    <w:rsid w:val="00B36E7B"/>
    <w:rsid w:val="00B46C25"/>
    <w:rsid w:val="00BD4E89"/>
    <w:rsid w:val="00C3104E"/>
    <w:rsid w:val="00CC70C9"/>
    <w:rsid w:val="00D30AD7"/>
    <w:rsid w:val="00E50FE3"/>
    <w:rsid w:val="00E676A1"/>
    <w:rsid w:val="00E67A75"/>
    <w:rsid w:val="00E85EF4"/>
    <w:rsid w:val="00E97D53"/>
    <w:rsid w:val="00EC125A"/>
    <w:rsid w:val="00FC4486"/>
    <w:rsid w:val="00FF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5E"/>
    <w:pPr>
      <w:suppressAutoHyphens/>
      <w:spacing w:after="200" w:line="276" w:lineRule="auto"/>
    </w:pPr>
    <w:rPr>
      <w:rFonts w:cs="Calibri"/>
      <w:kern w:val="1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9785E"/>
    <w:pPr>
      <w:ind w:left="720"/>
      <w:contextualSpacing/>
    </w:pPr>
  </w:style>
  <w:style w:type="paragraph" w:customStyle="1" w:styleId="Default">
    <w:name w:val="Default"/>
    <w:uiPriority w:val="99"/>
    <w:rsid w:val="003E5E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8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99</TotalTime>
  <Pages>8</Pages>
  <Words>1352</Words>
  <Characters>7707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1120 – Computer Science II (with Java)</dc:title>
  <dc:subject/>
  <dc:creator>CAE User</dc:creator>
  <cp:keywords/>
  <dc:description/>
  <cp:lastModifiedBy>gigglesbw4@hotmail.com</cp:lastModifiedBy>
  <cp:revision>4</cp:revision>
  <dcterms:created xsi:type="dcterms:W3CDTF">2014-02-19T16:09:00Z</dcterms:created>
  <dcterms:modified xsi:type="dcterms:W3CDTF">2014-02-19T21:57:00Z</dcterms:modified>
</cp:coreProperties>
</file>